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12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10"/>
        <w:gridCol w:w="742"/>
        <w:gridCol w:w="6668"/>
      </w:tblGrid>
      <w:tr w:rsidR="001B2ABD" w14:paraId="5EB3541D" w14:textId="77777777" w:rsidTr="0005171C">
        <w:trPr>
          <w:trHeight w:val="4486"/>
        </w:trPr>
        <w:tc>
          <w:tcPr>
            <w:tcW w:w="3710" w:type="dxa"/>
            <w:vAlign w:val="bottom"/>
          </w:tcPr>
          <w:p w14:paraId="55695F80" w14:textId="4EBB7ACC" w:rsidR="001B2ABD" w:rsidRDefault="001B2ABD" w:rsidP="009E6FD4">
            <w:pPr>
              <w:tabs>
                <w:tab w:val="left" w:pos="990"/>
              </w:tabs>
            </w:pPr>
          </w:p>
        </w:tc>
        <w:tc>
          <w:tcPr>
            <w:tcW w:w="742" w:type="dxa"/>
          </w:tcPr>
          <w:p w14:paraId="46819A0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668" w:type="dxa"/>
            <w:vAlign w:val="bottom"/>
          </w:tcPr>
          <w:p w14:paraId="471C33A6" w14:textId="4F28EA60" w:rsidR="003C1D40" w:rsidRPr="00BE152F" w:rsidRDefault="00BE152F" w:rsidP="001B2ABD">
            <w:pPr>
              <w:pStyle w:val="Title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 xml:space="preserve">    </w:t>
            </w:r>
            <w:r w:rsidR="003C1D40" w:rsidRPr="00BE152F">
              <w:rPr>
                <w:sz w:val="72"/>
                <w:szCs w:val="72"/>
              </w:rPr>
              <w:t>ian</w:t>
            </w:r>
          </w:p>
          <w:p w14:paraId="74FEC0ED" w14:textId="10311C6D" w:rsidR="001B2ABD" w:rsidRPr="00BE152F" w:rsidRDefault="003C1D40" w:rsidP="001B2ABD">
            <w:pPr>
              <w:pStyle w:val="Title"/>
              <w:rPr>
                <w:sz w:val="72"/>
                <w:szCs w:val="72"/>
              </w:rPr>
            </w:pPr>
            <w:r w:rsidRPr="00BE152F">
              <w:rPr>
                <w:sz w:val="72"/>
                <w:szCs w:val="72"/>
              </w:rPr>
              <w:t xml:space="preserve"> ndathi</w:t>
            </w:r>
          </w:p>
          <w:p w14:paraId="6C3C41C0" w14:textId="4EAADB70" w:rsidR="001B2ABD" w:rsidRDefault="003C1D40" w:rsidP="001B2ABD">
            <w:pPr>
              <w:pStyle w:val="Subtitle"/>
            </w:pPr>
            <w:r>
              <w:rPr>
                <w:spacing w:val="0"/>
                <w:w w:val="70"/>
              </w:rPr>
              <w:t>Software Develope</w:t>
            </w:r>
            <w:r>
              <w:rPr>
                <w:spacing w:val="11"/>
                <w:w w:val="70"/>
              </w:rPr>
              <w:t>r</w:t>
            </w:r>
          </w:p>
        </w:tc>
      </w:tr>
      <w:tr w:rsidR="001B2ABD" w14:paraId="75C2418D" w14:textId="77777777" w:rsidTr="0005171C">
        <w:trPr>
          <w:trHeight w:val="8560"/>
        </w:trPr>
        <w:tc>
          <w:tcPr>
            <w:tcW w:w="3710" w:type="dxa"/>
          </w:tcPr>
          <w:sdt>
            <w:sdtPr>
              <w:id w:val="-1711873194"/>
              <w:placeholder>
                <w:docPart w:val="D74B036E114B447F8B56EF0BF75F1964"/>
              </w:placeholder>
              <w:temporary/>
              <w:showingPlcHdr/>
              <w15:appearance w15:val="hidden"/>
            </w:sdtPr>
            <w:sdtEndPr/>
            <w:sdtContent>
              <w:p w14:paraId="20AED5FF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38FE011E" w14:textId="06B1086A" w:rsidR="00036450" w:rsidRPr="00E5441A" w:rsidRDefault="00E5441A" w:rsidP="007E101A">
            <w:pPr>
              <w:rPr>
                <w:sz w:val="22"/>
              </w:rPr>
            </w:pPr>
            <w:r w:rsidRPr="00E5441A">
              <w:rPr>
                <w:sz w:val="22"/>
              </w:rPr>
              <w:t>A result</w:t>
            </w:r>
            <w:r>
              <w:rPr>
                <w:sz w:val="22"/>
              </w:rPr>
              <w:t>-oriented</w:t>
            </w:r>
            <w:r w:rsidRPr="00E5441A">
              <w:rPr>
                <w:sz w:val="22"/>
              </w:rPr>
              <w:t xml:space="preserve"> software developer with interest in </w:t>
            </w:r>
            <w:r w:rsidR="00747E4C">
              <w:rPr>
                <w:sz w:val="22"/>
              </w:rPr>
              <w:t xml:space="preserve">Networking, </w:t>
            </w:r>
            <w:r w:rsidRPr="00E5441A">
              <w:rPr>
                <w:sz w:val="22"/>
              </w:rPr>
              <w:t xml:space="preserve">backend </w:t>
            </w:r>
            <w:r w:rsidR="00747E4C">
              <w:rPr>
                <w:sz w:val="22"/>
              </w:rPr>
              <w:t>development</w:t>
            </w:r>
            <w:r w:rsidRPr="00E5441A">
              <w:rPr>
                <w:sz w:val="22"/>
              </w:rPr>
              <w:t xml:space="preserve"> and API de</w:t>
            </w:r>
            <w:r>
              <w:rPr>
                <w:sz w:val="22"/>
              </w:rPr>
              <w:t>ve</w:t>
            </w:r>
            <w:r w:rsidRPr="00E5441A">
              <w:rPr>
                <w:sz w:val="22"/>
              </w:rPr>
              <w:t>lopment</w:t>
            </w:r>
            <w:r w:rsidR="00747E4C">
              <w:rPr>
                <w:sz w:val="22"/>
              </w:rPr>
              <w:t>.</w:t>
            </w:r>
          </w:p>
          <w:p w14:paraId="037DB8AA" w14:textId="77777777" w:rsidR="00036450" w:rsidRDefault="00036450" w:rsidP="00036450"/>
          <w:sdt>
            <w:sdtPr>
              <w:id w:val="-1954003311"/>
              <w:placeholder>
                <w:docPart w:val="6201977526F849B683ABB918713CB7FF"/>
              </w:placeholder>
              <w:temporary/>
              <w:showingPlcHdr/>
              <w15:appearance w15:val="hidden"/>
            </w:sdtPr>
            <w:sdtEndPr/>
            <w:sdtContent>
              <w:p w14:paraId="0922004B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rPr>
                <w:sz w:val="22"/>
              </w:rPr>
              <w:id w:val="1111563247"/>
              <w:placeholder>
                <w:docPart w:val="259F238F0A384331B9A1D45DEE12CE9C"/>
              </w:placeholder>
              <w:temporary/>
              <w:showingPlcHdr/>
              <w15:appearance w15:val="hidden"/>
            </w:sdtPr>
            <w:sdtEndPr/>
            <w:sdtContent>
              <w:p w14:paraId="7871E900" w14:textId="77777777" w:rsidR="004D3011" w:rsidRPr="007E101A" w:rsidRDefault="004D3011" w:rsidP="004D3011">
                <w:pPr>
                  <w:rPr>
                    <w:sz w:val="22"/>
                  </w:rPr>
                </w:pPr>
                <w:r w:rsidRPr="007E101A">
                  <w:rPr>
                    <w:sz w:val="22"/>
                  </w:rPr>
                  <w:t>PHONE:</w:t>
                </w:r>
              </w:p>
            </w:sdtContent>
          </w:sdt>
          <w:p w14:paraId="29FA2A41" w14:textId="6433BE08" w:rsidR="005C5D4F" w:rsidRDefault="00255475" w:rsidP="00B43E43">
            <w:pPr>
              <w:tabs>
                <w:tab w:val="center" w:pos="1685"/>
              </w:tabs>
              <w:rPr>
                <w:sz w:val="22"/>
              </w:rPr>
            </w:pPr>
            <w:r w:rsidRPr="007E101A">
              <w:rPr>
                <w:sz w:val="22"/>
              </w:rPr>
              <w:t>0795086588</w:t>
            </w:r>
          </w:p>
          <w:p w14:paraId="300E276D" w14:textId="77777777" w:rsidR="005C5D4F" w:rsidRDefault="005C5D4F" w:rsidP="00B43E43">
            <w:pPr>
              <w:tabs>
                <w:tab w:val="center" w:pos="1685"/>
              </w:tabs>
              <w:rPr>
                <w:sz w:val="22"/>
              </w:rPr>
            </w:pPr>
          </w:p>
          <w:p w14:paraId="4D0C0F57" w14:textId="62B5570B" w:rsidR="005C5D4F" w:rsidRDefault="005C5D4F" w:rsidP="00B43E43">
            <w:pPr>
              <w:tabs>
                <w:tab w:val="center" w:pos="1685"/>
              </w:tabs>
              <w:rPr>
                <w:sz w:val="22"/>
              </w:rPr>
            </w:pPr>
            <w:r>
              <w:rPr>
                <w:sz w:val="22"/>
              </w:rPr>
              <w:t>GITHUB:</w:t>
            </w:r>
          </w:p>
          <w:p w14:paraId="04851131" w14:textId="5E60A7EB" w:rsidR="004D3011" w:rsidRDefault="00CE6EEC" w:rsidP="004D3011">
            <w:pPr>
              <w:rPr>
                <w:sz w:val="22"/>
              </w:rPr>
            </w:pPr>
            <w:hyperlink r:id="rId7" w:history="1">
              <w:r w:rsidR="005C5D4F" w:rsidRPr="00A5271E">
                <w:rPr>
                  <w:rStyle w:val="Hyperlink"/>
                  <w:sz w:val="22"/>
                </w:rPr>
                <w:t>https://github.com/Ndathi</w:t>
              </w:r>
            </w:hyperlink>
          </w:p>
          <w:p w14:paraId="6F3B7939" w14:textId="77777777" w:rsidR="005C5D4F" w:rsidRPr="007E101A" w:rsidRDefault="005C5D4F" w:rsidP="004D3011">
            <w:pPr>
              <w:rPr>
                <w:sz w:val="22"/>
              </w:rPr>
            </w:pPr>
          </w:p>
          <w:p w14:paraId="7FF141A4" w14:textId="5FE01A61" w:rsidR="004D3011" w:rsidRPr="007E101A" w:rsidRDefault="00B43E43" w:rsidP="004D3011">
            <w:pPr>
              <w:rPr>
                <w:sz w:val="22"/>
              </w:rPr>
            </w:pPr>
            <w:r w:rsidRPr="007E101A">
              <w:rPr>
                <w:sz w:val="22"/>
              </w:rPr>
              <w:t>EMAIL:</w:t>
            </w:r>
          </w:p>
          <w:p w14:paraId="3360EC75" w14:textId="6AE92899" w:rsidR="00B43E43" w:rsidRDefault="00CE6EEC" w:rsidP="004D3011">
            <w:pPr>
              <w:rPr>
                <w:rStyle w:val="Hyperlink"/>
                <w:sz w:val="22"/>
              </w:rPr>
            </w:pPr>
            <w:hyperlink r:id="rId8" w:history="1">
              <w:r w:rsidR="00A8770A" w:rsidRPr="004E402E">
                <w:rPr>
                  <w:rStyle w:val="Hyperlink"/>
                  <w:sz w:val="22"/>
                </w:rPr>
                <w:t>ndathiian@gmail.com</w:t>
              </w:r>
            </w:hyperlink>
          </w:p>
          <w:p w14:paraId="5383B1F7" w14:textId="77777777" w:rsidR="00A8770A" w:rsidRPr="007E101A" w:rsidRDefault="00A8770A" w:rsidP="004D3011">
            <w:pPr>
              <w:rPr>
                <w:sz w:val="22"/>
              </w:rPr>
            </w:pPr>
          </w:p>
          <w:p w14:paraId="1920DC08" w14:textId="250A4943" w:rsidR="004D3011" w:rsidRDefault="00BE152F" w:rsidP="00CB0055">
            <w:pPr>
              <w:pStyle w:val="Heading3"/>
            </w:pPr>
            <w:r>
              <w:t>c</w:t>
            </w:r>
            <w:r w:rsidR="00A8770A">
              <w:t>ERTIFICATION</w:t>
            </w:r>
          </w:p>
          <w:p w14:paraId="036892AA" w14:textId="5DCF4000" w:rsidR="00A8770A" w:rsidRDefault="00A8770A" w:rsidP="00A8770A"/>
          <w:p w14:paraId="197E2E3F" w14:textId="7D4B1D0C" w:rsidR="004D3011" w:rsidRPr="00A8770A" w:rsidRDefault="00A8770A" w:rsidP="004D3011">
            <w:pPr>
              <w:rPr>
                <w:sz w:val="20"/>
                <w:szCs w:val="20"/>
              </w:rPr>
            </w:pPr>
            <w:r w:rsidRPr="00A8770A">
              <w:rPr>
                <w:sz w:val="20"/>
                <w:szCs w:val="20"/>
              </w:rPr>
              <w:t xml:space="preserve">CISCO CCNAv7: Introduction to Networks </w:t>
            </w:r>
          </w:p>
          <w:p w14:paraId="175B9C03" w14:textId="77777777" w:rsidR="004D3011" w:rsidRDefault="00A8770A" w:rsidP="00A8770A">
            <w:pPr>
              <w:pStyle w:val="Heading3"/>
            </w:pPr>
            <w:r>
              <w:t>HOBBYS</w:t>
            </w:r>
          </w:p>
          <w:p w14:paraId="57013840" w14:textId="77777777" w:rsidR="00A8770A" w:rsidRDefault="00A8770A" w:rsidP="00A8770A">
            <w:pPr>
              <w:rPr>
                <w:sz w:val="20"/>
                <w:szCs w:val="20"/>
              </w:rPr>
            </w:pPr>
            <w:r w:rsidRPr="00A8770A">
              <w:rPr>
                <w:sz w:val="20"/>
                <w:szCs w:val="20"/>
              </w:rPr>
              <w:t>Acrylic Painting</w:t>
            </w:r>
          </w:p>
          <w:p w14:paraId="643D8964" w14:textId="77777777" w:rsidR="00A8770A" w:rsidRDefault="0005171C" w:rsidP="00A877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Drawing</w:t>
            </w:r>
          </w:p>
          <w:p w14:paraId="18C0E1DC" w14:textId="530FC4ED" w:rsidR="0005171C" w:rsidRPr="00A8770A" w:rsidRDefault="0005171C" w:rsidP="00A877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Reading tech blogs</w:t>
            </w:r>
          </w:p>
        </w:tc>
        <w:tc>
          <w:tcPr>
            <w:tcW w:w="742" w:type="dxa"/>
          </w:tcPr>
          <w:p w14:paraId="3AA5668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668" w:type="dxa"/>
          </w:tcPr>
          <w:sdt>
            <w:sdtPr>
              <w:rPr>
                <w:color w:val="00B050"/>
              </w:rPr>
              <w:id w:val="1049110328"/>
              <w:placeholder>
                <w:docPart w:val="F291A8F905454AC39427D0D3612A56E0"/>
              </w:placeholder>
              <w:temporary/>
              <w:showingPlcHdr/>
              <w15:appearance w15:val="hidden"/>
            </w:sdtPr>
            <w:sdtEndPr/>
            <w:sdtContent>
              <w:p w14:paraId="765B05F5" w14:textId="77777777" w:rsidR="001B2ABD" w:rsidRPr="00255475" w:rsidRDefault="00E25A26" w:rsidP="00036450">
                <w:pPr>
                  <w:pStyle w:val="Heading2"/>
                  <w:rPr>
                    <w:color w:val="00B050"/>
                  </w:rPr>
                </w:pPr>
                <w:r w:rsidRPr="00D01762">
                  <w:rPr>
                    <w:color w:val="00B0F0"/>
                  </w:rPr>
                  <w:t>EDUCATION</w:t>
                </w:r>
              </w:p>
            </w:sdtContent>
          </w:sdt>
          <w:p w14:paraId="1D007BB2" w14:textId="601B4A68" w:rsidR="00036450" w:rsidRPr="00255475" w:rsidRDefault="003C1D40" w:rsidP="00B359E4">
            <w:pPr>
              <w:pStyle w:val="Heading4"/>
              <w:rPr>
                <w:sz w:val="22"/>
                <w:szCs w:val="28"/>
              </w:rPr>
            </w:pPr>
            <w:r w:rsidRPr="00255475">
              <w:rPr>
                <w:sz w:val="22"/>
                <w:szCs w:val="28"/>
              </w:rPr>
              <w:t>EGERTON UNIVERSITY</w:t>
            </w:r>
          </w:p>
          <w:p w14:paraId="36962086" w14:textId="131593F0" w:rsidR="00036450" w:rsidRDefault="003C1D40" w:rsidP="00B359E4">
            <w:pPr>
              <w:pStyle w:val="Date"/>
              <w:rPr>
                <w:color w:val="00B0F0"/>
                <w:sz w:val="24"/>
                <w:szCs w:val="32"/>
              </w:rPr>
            </w:pPr>
            <w:r w:rsidRPr="00D01762">
              <w:rPr>
                <w:color w:val="00B0F0"/>
                <w:sz w:val="24"/>
                <w:szCs w:val="32"/>
              </w:rPr>
              <w:t>September 2018</w:t>
            </w:r>
            <w:r w:rsidR="00036450" w:rsidRPr="00D01762">
              <w:rPr>
                <w:color w:val="00B0F0"/>
                <w:sz w:val="24"/>
                <w:szCs w:val="32"/>
              </w:rPr>
              <w:t xml:space="preserve"> </w:t>
            </w:r>
            <w:r w:rsidR="007E101A">
              <w:rPr>
                <w:color w:val="00B0F0"/>
                <w:sz w:val="24"/>
                <w:szCs w:val="32"/>
              </w:rPr>
              <w:t>–</w:t>
            </w:r>
            <w:r w:rsidR="00036450" w:rsidRPr="00D01762">
              <w:rPr>
                <w:color w:val="00B0F0"/>
                <w:sz w:val="24"/>
                <w:szCs w:val="32"/>
              </w:rPr>
              <w:t xml:space="preserve"> </w:t>
            </w:r>
            <w:r w:rsidRPr="00D01762">
              <w:rPr>
                <w:color w:val="00B0F0"/>
                <w:sz w:val="24"/>
                <w:szCs w:val="32"/>
              </w:rPr>
              <w:t>Present</w:t>
            </w:r>
          </w:p>
          <w:p w14:paraId="61F23376" w14:textId="0E99A849" w:rsidR="00255475" w:rsidRDefault="007E101A" w:rsidP="00036450">
            <w:pPr>
              <w:rPr>
                <w:sz w:val="22"/>
              </w:rPr>
            </w:pPr>
            <w:r w:rsidRPr="007E101A">
              <w:rPr>
                <w:sz w:val="22"/>
              </w:rPr>
              <w:t>U</w:t>
            </w:r>
            <w:r>
              <w:rPr>
                <w:sz w:val="22"/>
              </w:rPr>
              <w:t>ndertaking a bachelor’s degree in Computer Science</w:t>
            </w:r>
            <w:r w:rsidR="0012120A">
              <w:rPr>
                <w:sz w:val="22"/>
              </w:rPr>
              <w:t>.</w:t>
            </w:r>
          </w:p>
          <w:p w14:paraId="0F2DCF89" w14:textId="77777777" w:rsidR="0005171C" w:rsidRPr="0005171C" w:rsidRDefault="0005171C" w:rsidP="00036450">
            <w:pPr>
              <w:rPr>
                <w:sz w:val="22"/>
              </w:rPr>
            </w:pPr>
          </w:p>
          <w:p w14:paraId="29CFCF29" w14:textId="0A824ECD" w:rsidR="007E101A" w:rsidRPr="007E101A" w:rsidRDefault="007E101A" w:rsidP="007E101A">
            <w:pPr>
              <w:pStyle w:val="Heading4"/>
              <w:rPr>
                <w:b w:val="0"/>
                <w:bCs/>
                <w:sz w:val="22"/>
                <w:szCs w:val="28"/>
              </w:rPr>
            </w:pPr>
            <w:r>
              <w:rPr>
                <w:sz w:val="22"/>
                <w:szCs w:val="28"/>
              </w:rPr>
              <w:t>KENYATTA UNIVERSITY</w:t>
            </w:r>
            <w:r w:rsidR="0005171C">
              <w:rPr>
                <w:sz w:val="22"/>
                <w:szCs w:val="28"/>
              </w:rPr>
              <w:t xml:space="preserve"> </w:t>
            </w:r>
            <w:r w:rsidR="006248A6">
              <w:rPr>
                <w:sz w:val="22"/>
                <w:szCs w:val="28"/>
              </w:rPr>
              <w:t>(Nakuru Campus)</w:t>
            </w:r>
          </w:p>
          <w:p w14:paraId="62DEB129" w14:textId="3988CE37" w:rsidR="007E101A" w:rsidRPr="007E101A" w:rsidRDefault="007E101A" w:rsidP="005636A0">
            <w:pPr>
              <w:pStyle w:val="Heading4"/>
              <w:rPr>
                <w:b w:val="0"/>
                <w:bCs/>
                <w:color w:val="00B0F0"/>
                <w:sz w:val="24"/>
                <w:szCs w:val="24"/>
              </w:rPr>
            </w:pPr>
            <w:r w:rsidRPr="007E101A">
              <w:rPr>
                <w:b w:val="0"/>
                <w:bCs/>
                <w:color w:val="00B0F0"/>
                <w:sz w:val="24"/>
                <w:szCs w:val="24"/>
              </w:rPr>
              <w:t xml:space="preserve">March 2022 </w:t>
            </w:r>
            <w:r w:rsidR="00B0376F">
              <w:rPr>
                <w:b w:val="0"/>
                <w:bCs/>
                <w:color w:val="00B0F0"/>
                <w:sz w:val="24"/>
                <w:szCs w:val="24"/>
              </w:rPr>
              <w:t>–</w:t>
            </w:r>
            <w:r w:rsidRPr="007E101A">
              <w:rPr>
                <w:b w:val="0"/>
                <w:bCs/>
                <w:color w:val="00B0F0"/>
                <w:sz w:val="24"/>
                <w:szCs w:val="24"/>
              </w:rPr>
              <w:t xml:space="preserve"> </w:t>
            </w:r>
            <w:r w:rsidR="00B0376F">
              <w:rPr>
                <w:b w:val="0"/>
                <w:bCs/>
                <w:color w:val="00B0F0"/>
                <w:sz w:val="24"/>
                <w:szCs w:val="24"/>
              </w:rPr>
              <w:t>April 2022</w:t>
            </w:r>
          </w:p>
          <w:p w14:paraId="132273A6" w14:textId="757209C7" w:rsidR="0005171C" w:rsidRPr="00E868B6" w:rsidRDefault="007E101A" w:rsidP="00E868B6">
            <w:pPr>
              <w:pStyle w:val="Heading4"/>
              <w:rPr>
                <w:b w:val="0"/>
                <w:bCs/>
                <w:sz w:val="22"/>
                <w:szCs w:val="28"/>
              </w:rPr>
            </w:pPr>
            <w:r>
              <w:rPr>
                <w:b w:val="0"/>
                <w:bCs/>
                <w:sz w:val="22"/>
                <w:szCs w:val="28"/>
              </w:rPr>
              <w:t>Undertaking Cisco Certified Network Analyst certification (CCNA1)</w:t>
            </w:r>
          </w:p>
          <w:p w14:paraId="53059757" w14:textId="2BEEBCB4" w:rsidR="007E101A" w:rsidRPr="007E101A" w:rsidRDefault="00CE6EEC" w:rsidP="007E101A">
            <w:pPr>
              <w:pStyle w:val="Heading2"/>
              <w:tabs>
                <w:tab w:val="center" w:pos="3120"/>
              </w:tabs>
            </w:pPr>
            <w:sdt>
              <w:sdtPr>
                <w:id w:val="1001553383"/>
                <w:placeholder>
                  <w:docPart w:val="F88CBEA3EF754FC3869D441A5B2C39A9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WORK EXPERIENCE</w:t>
                </w:r>
              </w:sdtContent>
            </w:sdt>
            <w:r w:rsidR="007E101A">
              <w:tab/>
            </w:r>
          </w:p>
          <w:p w14:paraId="2F3D1100" w14:textId="4DDA3659" w:rsidR="00820C73" w:rsidRPr="00820C73" w:rsidRDefault="00820C73" w:rsidP="00B359E4">
            <w:pPr>
              <w:pStyle w:val="Date"/>
              <w:rPr>
                <w:b/>
                <w:sz w:val="24"/>
                <w:szCs w:val="24"/>
              </w:rPr>
            </w:pPr>
            <w:r w:rsidRPr="00820C73">
              <w:rPr>
                <w:b/>
                <w:sz w:val="24"/>
                <w:szCs w:val="24"/>
              </w:rPr>
              <w:t xml:space="preserve">Junior Developer – </w:t>
            </w:r>
            <w:proofErr w:type="spellStart"/>
            <w:r w:rsidRPr="00820C73">
              <w:rPr>
                <w:b/>
                <w:sz w:val="24"/>
                <w:szCs w:val="24"/>
              </w:rPr>
              <w:t>Konza</w:t>
            </w:r>
            <w:proofErr w:type="spellEnd"/>
            <w:r w:rsidRPr="00820C7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20C73">
              <w:rPr>
                <w:b/>
                <w:sz w:val="24"/>
                <w:szCs w:val="24"/>
              </w:rPr>
              <w:t>Technopolis</w:t>
            </w:r>
            <w:proofErr w:type="spellEnd"/>
          </w:p>
          <w:p w14:paraId="12E4EB2A" w14:textId="568442CC" w:rsidR="00036450" w:rsidRDefault="00820C73" w:rsidP="00B359E4">
            <w:pPr>
              <w:pStyle w:val="Date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January 2023</w:t>
            </w:r>
            <w:r w:rsidR="00E5441A" w:rsidRPr="00E5441A">
              <w:rPr>
                <w:color w:val="00B0F0"/>
                <w:sz w:val="24"/>
                <w:szCs w:val="24"/>
              </w:rPr>
              <w:t xml:space="preserve"> </w:t>
            </w:r>
            <w:r w:rsidR="00036450" w:rsidRPr="00E5441A">
              <w:rPr>
                <w:color w:val="00B0F0"/>
                <w:sz w:val="24"/>
                <w:szCs w:val="24"/>
              </w:rPr>
              <w:t>–</w:t>
            </w:r>
            <w:r w:rsidR="00B4616F">
              <w:rPr>
                <w:color w:val="00B0F0"/>
                <w:sz w:val="24"/>
                <w:szCs w:val="24"/>
              </w:rPr>
              <w:t xml:space="preserve"> April 2023</w:t>
            </w:r>
          </w:p>
          <w:p w14:paraId="2EC43B2B" w14:textId="32EE15FF" w:rsidR="00B4616F" w:rsidRDefault="00B4616F" w:rsidP="00820C73">
            <w:pPr>
              <w:rPr>
                <w:sz w:val="22"/>
              </w:rPr>
            </w:pPr>
            <w:r>
              <w:t>W</w:t>
            </w:r>
            <w:r>
              <w:rPr>
                <w:sz w:val="22"/>
              </w:rPr>
              <w:t>ork</w:t>
            </w:r>
            <w:r w:rsidR="00820C73">
              <w:rPr>
                <w:sz w:val="22"/>
              </w:rPr>
              <w:t>ed under the ICT and smart City division to develop applications to support different functions of the organization.</w:t>
            </w:r>
          </w:p>
          <w:p w14:paraId="72CEB778" w14:textId="77777777" w:rsidR="00E868B6" w:rsidRDefault="00E868B6" w:rsidP="00820C73">
            <w:pPr>
              <w:rPr>
                <w:sz w:val="22"/>
              </w:rPr>
            </w:pPr>
          </w:p>
          <w:p w14:paraId="0C6BF262" w14:textId="2DF15E3F" w:rsidR="00B4616F" w:rsidRDefault="00B4616F" w:rsidP="00820C73">
            <w:pPr>
              <w:rPr>
                <w:b/>
                <w:sz w:val="24"/>
                <w:szCs w:val="24"/>
              </w:rPr>
            </w:pPr>
            <w:r w:rsidRPr="00B4616F">
              <w:rPr>
                <w:b/>
                <w:sz w:val="24"/>
                <w:szCs w:val="24"/>
              </w:rPr>
              <w:t xml:space="preserve">Junior Developer – </w:t>
            </w:r>
            <w:proofErr w:type="spellStart"/>
            <w:r w:rsidRPr="00B4616F">
              <w:rPr>
                <w:b/>
                <w:sz w:val="24"/>
                <w:szCs w:val="24"/>
              </w:rPr>
              <w:t>Amref</w:t>
            </w:r>
            <w:proofErr w:type="spellEnd"/>
            <w:r w:rsidRPr="00B4616F">
              <w:rPr>
                <w:b/>
                <w:sz w:val="24"/>
                <w:szCs w:val="24"/>
              </w:rPr>
              <w:t xml:space="preserve"> Health Africa</w:t>
            </w:r>
          </w:p>
          <w:p w14:paraId="698910B9" w14:textId="30DFC209" w:rsidR="00B4616F" w:rsidRDefault="00B4616F" w:rsidP="00820C73">
            <w:pPr>
              <w:rPr>
                <w:color w:val="00B0F0"/>
                <w:sz w:val="24"/>
                <w:szCs w:val="24"/>
              </w:rPr>
            </w:pPr>
            <w:r w:rsidRPr="00B4616F">
              <w:rPr>
                <w:color w:val="00B0F0"/>
                <w:sz w:val="24"/>
                <w:szCs w:val="24"/>
              </w:rPr>
              <w:t xml:space="preserve">April 2023 </w:t>
            </w:r>
            <w:r>
              <w:rPr>
                <w:color w:val="00B0F0"/>
                <w:sz w:val="24"/>
                <w:szCs w:val="24"/>
              </w:rPr>
              <w:t>–</w:t>
            </w:r>
            <w:r w:rsidRPr="00B4616F">
              <w:rPr>
                <w:color w:val="00B0F0"/>
                <w:sz w:val="24"/>
                <w:szCs w:val="24"/>
              </w:rPr>
              <w:t xml:space="preserve"> Present</w:t>
            </w:r>
          </w:p>
          <w:p w14:paraId="13239F2D" w14:textId="7FD37CA7" w:rsidR="00B4616F" w:rsidRPr="00B4616F" w:rsidRDefault="00E868B6" w:rsidP="00820C73">
            <w:pPr>
              <w:rPr>
                <w:sz w:val="22"/>
              </w:rPr>
            </w:pPr>
            <w:r>
              <w:rPr>
                <w:sz w:val="22"/>
              </w:rPr>
              <w:t>Working</w:t>
            </w:r>
            <w:r w:rsidR="00B4616F">
              <w:rPr>
                <w:sz w:val="22"/>
              </w:rPr>
              <w:t xml:space="preserve"> under the ICT Department to providing ICT support to AMREF </w:t>
            </w:r>
            <w:r>
              <w:rPr>
                <w:sz w:val="22"/>
              </w:rPr>
              <w:t>personnel.</w:t>
            </w:r>
            <w:r w:rsidR="00B4616F">
              <w:rPr>
                <w:sz w:val="22"/>
              </w:rPr>
              <w:t xml:space="preserve"> </w:t>
            </w:r>
          </w:p>
          <w:sdt>
            <w:sdtPr>
              <w:id w:val="1669594239"/>
              <w:placeholder>
                <w:docPart w:val="0869DCAE842648849CDBF6E3DA682B18"/>
              </w:placeholder>
              <w:temporary/>
              <w:showingPlcHdr/>
              <w15:appearance w15:val="hidden"/>
            </w:sdtPr>
            <w:sdtEndPr/>
            <w:sdtContent>
              <w:p w14:paraId="24FA4E05" w14:textId="77777777" w:rsidR="00036450" w:rsidRDefault="00180329" w:rsidP="00036450">
                <w:pPr>
                  <w:pStyle w:val="Heading2"/>
                </w:pPr>
                <w:r w:rsidRPr="006248A6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29505FA0" w14:textId="04A58303" w:rsidR="00036450" w:rsidRDefault="00E868B6" w:rsidP="004D3011">
            <w:pPr>
              <w:rPr>
                <w:noProof/>
                <w:color w:val="000000" w:themeColor="text1"/>
                <w:sz w:val="22"/>
              </w:rPr>
            </w:pPr>
            <w:r>
              <w:rPr>
                <w:noProof/>
                <w:color w:val="000000" w:themeColor="text1"/>
                <w:sz w:val="22"/>
              </w:rPr>
              <w:t>1. Full stack web development</w:t>
            </w:r>
            <w:r w:rsidR="00EE5BDD">
              <w:rPr>
                <w:noProof/>
                <w:color w:val="000000" w:themeColor="text1"/>
                <w:sz w:val="22"/>
              </w:rPr>
              <w:t xml:space="preserve"> with the MERN stack</w:t>
            </w:r>
            <w:r w:rsidR="00BE152F">
              <w:rPr>
                <w:noProof/>
                <w:color w:val="000000" w:themeColor="text1"/>
                <w:sz w:val="22"/>
              </w:rPr>
              <w:t>(Mongoose,Express,React,Node js).</w:t>
            </w:r>
          </w:p>
          <w:p w14:paraId="37A78372" w14:textId="4292AEE7" w:rsidR="00E868B6" w:rsidRPr="007E101A" w:rsidRDefault="00E868B6" w:rsidP="004D3011">
            <w:pPr>
              <w:rPr>
                <w:noProof/>
                <w:color w:val="000000" w:themeColor="text1"/>
                <w:sz w:val="22"/>
              </w:rPr>
            </w:pPr>
            <w:r>
              <w:rPr>
                <w:noProof/>
                <w:color w:val="000000" w:themeColor="text1"/>
                <w:sz w:val="22"/>
              </w:rPr>
              <w:t>2. Relational and Non-relational databases(mysql,mongoDB,Postgress).</w:t>
            </w:r>
          </w:p>
          <w:p w14:paraId="318FD3EF" w14:textId="3DE7E769" w:rsidR="005636A0" w:rsidRPr="004D3011" w:rsidRDefault="00E868B6" w:rsidP="004D3011">
            <w:pPr>
              <w:rPr>
                <w:color w:val="FFFFFF" w:themeColor="background1"/>
              </w:rPr>
            </w:pPr>
            <w:r>
              <w:rPr>
                <w:noProof/>
                <w:color w:val="000000" w:themeColor="text1"/>
                <w:sz w:val="22"/>
              </w:rPr>
              <w:t>3</w:t>
            </w:r>
            <w:r w:rsidR="0005171C">
              <w:rPr>
                <w:noProof/>
                <w:color w:val="000000" w:themeColor="text1"/>
                <w:sz w:val="22"/>
              </w:rPr>
              <w:t>. Creating IPv4 and IPv6 ad</w:t>
            </w:r>
            <w:r w:rsidR="0012120A">
              <w:rPr>
                <w:noProof/>
                <w:color w:val="000000" w:themeColor="text1"/>
                <w:sz w:val="22"/>
              </w:rPr>
              <w:t>d</w:t>
            </w:r>
            <w:r w:rsidR="0005171C">
              <w:rPr>
                <w:noProof/>
                <w:color w:val="000000" w:themeColor="text1"/>
                <w:sz w:val="22"/>
              </w:rPr>
              <w:t xml:space="preserve">ressing </w:t>
            </w:r>
            <w:r w:rsidR="0012120A">
              <w:rPr>
                <w:noProof/>
                <w:color w:val="000000" w:themeColor="text1"/>
                <w:sz w:val="22"/>
              </w:rPr>
              <w:t xml:space="preserve">schemes, router and switch configuration to enable network connectivity </w:t>
            </w:r>
          </w:p>
        </w:tc>
      </w:tr>
      <w:tr w:rsidR="005636A0" w14:paraId="59B65B14" w14:textId="77777777" w:rsidTr="0005171C">
        <w:trPr>
          <w:trHeight w:val="701"/>
        </w:trPr>
        <w:tc>
          <w:tcPr>
            <w:tcW w:w="3710" w:type="dxa"/>
          </w:tcPr>
          <w:p w14:paraId="1E0BB600" w14:textId="77777777" w:rsidR="005636A0" w:rsidRDefault="005636A0" w:rsidP="00036450">
            <w:pPr>
              <w:pStyle w:val="Heading3"/>
            </w:pPr>
          </w:p>
        </w:tc>
        <w:tc>
          <w:tcPr>
            <w:tcW w:w="742" w:type="dxa"/>
          </w:tcPr>
          <w:p w14:paraId="4251E7CE" w14:textId="77777777" w:rsidR="005636A0" w:rsidRDefault="005636A0" w:rsidP="000C45FF">
            <w:pPr>
              <w:tabs>
                <w:tab w:val="left" w:pos="990"/>
              </w:tabs>
            </w:pPr>
          </w:p>
        </w:tc>
        <w:tc>
          <w:tcPr>
            <w:tcW w:w="6668" w:type="dxa"/>
          </w:tcPr>
          <w:p w14:paraId="5B36A074" w14:textId="05E793ED" w:rsidR="005636A0" w:rsidRPr="00255475" w:rsidRDefault="00D87A17" w:rsidP="00D87A17">
            <w:pPr>
              <w:pStyle w:val="Heading2"/>
              <w:tabs>
                <w:tab w:val="left" w:pos="2700"/>
              </w:tabs>
              <w:rPr>
                <w:color w:val="00B050"/>
              </w:rPr>
            </w:pPr>
            <w:r>
              <w:rPr>
                <w:color w:val="00B050"/>
              </w:rPr>
              <w:tab/>
            </w:r>
          </w:p>
        </w:tc>
      </w:tr>
    </w:tbl>
    <w:p w14:paraId="779A7CB1" w14:textId="59908B2C" w:rsidR="001C3FB9" w:rsidRDefault="00B4616F" w:rsidP="00181D45">
      <w:pPr>
        <w:tabs>
          <w:tab w:val="left" w:pos="6255"/>
        </w:tabs>
      </w:pPr>
      <w:r>
        <w:tab/>
      </w:r>
      <w:bookmarkStart w:id="0" w:name="_GoBack"/>
      <w:bookmarkEnd w:id="0"/>
    </w:p>
    <w:sectPr w:rsidR="001C3FB9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A6AF97" w14:textId="77777777" w:rsidR="00CE6EEC" w:rsidRDefault="00CE6EEC" w:rsidP="000C45FF">
      <w:r>
        <w:separator/>
      </w:r>
    </w:p>
  </w:endnote>
  <w:endnote w:type="continuationSeparator" w:id="0">
    <w:p w14:paraId="1DB4FD4A" w14:textId="77777777" w:rsidR="00CE6EEC" w:rsidRDefault="00CE6EE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DF162F" w14:textId="77777777" w:rsidR="00CE6EEC" w:rsidRDefault="00CE6EEC" w:rsidP="000C45FF">
      <w:r>
        <w:separator/>
      </w:r>
    </w:p>
  </w:footnote>
  <w:footnote w:type="continuationSeparator" w:id="0">
    <w:p w14:paraId="5F4C57D6" w14:textId="77777777" w:rsidR="00CE6EEC" w:rsidRDefault="00CE6EE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538CA" w14:textId="77777777"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1AD01F84" wp14:editId="3D55C4F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E696A"/>
    <w:multiLevelType w:val="hybridMultilevel"/>
    <w:tmpl w:val="3FA8A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C7119"/>
    <w:multiLevelType w:val="hybridMultilevel"/>
    <w:tmpl w:val="ED429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15037"/>
    <w:multiLevelType w:val="hybridMultilevel"/>
    <w:tmpl w:val="6742E4D0"/>
    <w:lvl w:ilvl="0" w:tplc="8410CE3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9049A"/>
    <w:multiLevelType w:val="hybridMultilevel"/>
    <w:tmpl w:val="350C6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D40"/>
    <w:rsid w:val="00036450"/>
    <w:rsid w:val="0005171C"/>
    <w:rsid w:val="00094499"/>
    <w:rsid w:val="000C45FF"/>
    <w:rsid w:val="000E3FD1"/>
    <w:rsid w:val="00112054"/>
    <w:rsid w:val="0012120A"/>
    <w:rsid w:val="001317D8"/>
    <w:rsid w:val="001525E1"/>
    <w:rsid w:val="00180329"/>
    <w:rsid w:val="00181D45"/>
    <w:rsid w:val="0019001F"/>
    <w:rsid w:val="001A74A5"/>
    <w:rsid w:val="001B2ABD"/>
    <w:rsid w:val="001C3FB9"/>
    <w:rsid w:val="001E0391"/>
    <w:rsid w:val="001E1759"/>
    <w:rsid w:val="001F1ECC"/>
    <w:rsid w:val="002400EB"/>
    <w:rsid w:val="00255475"/>
    <w:rsid w:val="00256CF7"/>
    <w:rsid w:val="00281FD5"/>
    <w:rsid w:val="0030481B"/>
    <w:rsid w:val="003156FC"/>
    <w:rsid w:val="003254B5"/>
    <w:rsid w:val="00355858"/>
    <w:rsid w:val="0037121F"/>
    <w:rsid w:val="00385385"/>
    <w:rsid w:val="003910D8"/>
    <w:rsid w:val="003A6B7D"/>
    <w:rsid w:val="003B06CA"/>
    <w:rsid w:val="003C1D40"/>
    <w:rsid w:val="004071FC"/>
    <w:rsid w:val="00445947"/>
    <w:rsid w:val="004813B3"/>
    <w:rsid w:val="00484982"/>
    <w:rsid w:val="00496591"/>
    <w:rsid w:val="004C63E4"/>
    <w:rsid w:val="004D3011"/>
    <w:rsid w:val="00524968"/>
    <w:rsid w:val="005262AC"/>
    <w:rsid w:val="005636A0"/>
    <w:rsid w:val="005B554B"/>
    <w:rsid w:val="005C5D4F"/>
    <w:rsid w:val="005E39D5"/>
    <w:rsid w:val="00600670"/>
    <w:rsid w:val="0062123A"/>
    <w:rsid w:val="006248A6"/>
    <w:rsid w:val="00646E75"/>
    <w:rsid w:val="006771D0"/>
    <w:rsid w:val="00715FCB"/>
    <w:rsid w:val="00743101"/>
    <w:rsid w:val="00747E4C"/>
    <w:rsid w:val="00764C9F"/>
    <w:rsid w:val="007775E1"/>
    <w:rsid w:val="007867A0"/>
    <w:rsid w:val="007927F5"/>
    <w:rsid w:val="007E101A"/>
    <w:rsid w:val="00802CA0"/>
    <w:rsid w:val="00820C73"/>
    <w:rsid w:val="00881A12"/>
    <w:rsid w:val="009260CD"/>
    <w:rsid w:val="00940A66"/>
    <w:rsid w:val="00952C25"/>
    <w:rsid w:val="009B4153"/>
    <w:rsid w:val="009E6FD4"/>
    <w:rsid w:val="00A2118D"/>
    <w:rsid w:val="00A411D0"/>
    <w:rsid w:val="00A83F17"/>
    <w:rsid w:val="00A8770A"/>
    <w:rsid w:val="00AD0A50"/>
    <w:rsid w:val="00AD76E2"/>
    <w:rsid w:val="00B0376F"/>
    <w:rsid w:val="00B20152"/>
    <w:rsid w:val="00B359E4"/>
    <w:rsid w:val="00B43E43"/>
    <w:rsid w:val="00B4616F"/>
    <w:rsid w:val="00B57D98"/>
    <w:rsid w:val="00B62CF1"/>
    <w:rsid w:val="00B70850"/>
    <w:rsid w:val="00BE152F"/>
    <w:rsid w:val="00C066B6"/>
    <w:rsid w:val="00C37BA1"/>
    <w:rsid w:val="00C4674C"/>
    <w:rsid w:val="00C506CF"/>
    <w:rsid w:val="00C6716B"/>
    <w:rsid w:val="00C72BED"/>
    <w:rsid w:val="00C7596D"/>
    <w:rsid w:val="00C9578B"/>
    <w:rsid w:val="00CB0055"/>
    <w:rsid w:val="00CE6EEC"/>
    <w:rsid w:val="00D01762"/>
    <w:rsid w:val="00D12897"/>
    <w:rsid w:val="00D2522B"/>
    <w:rsid w:val="00D422DE"/>
    <w:rsid w:val="00D5459D"/>
    <w:rsid w:val="00D773E1"/>
    <w:rsid w:val="00D87A17"/>
    <w:rsid w:val="00DA1F4D"/>
    <w:rsid w:val="00DC1C5E"/>
    <w:rsid w:val="00DD172A"/>
    <w:rsid w:val="00E12C26"/>
    <w:rsid w:val="00E25A26"/>
    <w:rsid w:val="00E4381A"/>
    <w:rsid w:val="00E53463"/>
    <w:rsid w:val="00E5441A"/>
    <w:rsid w:val="00E55D74"/>
    <w:rsid w:val="00E868B6"/>
    <w:rsid w:val="00EE5BDD"/>
    <w:rsid w:val="00F60274"/>
    <w:rsid w:val="00F77FB9"/>
    <w:rsid w:val="00FB068F"/>
    <w:rsid w:val="00FC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E43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BE152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C5D4F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dathiia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dath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sh\AppData\Local\Microsoft\Office\16.0\DTS\en-US%7b6C1F2315-003C-47CB-9F57-0871673C754A%7d\%7b64B90E0F-374B-4E3A-9883-034F661B7872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74B036E114B447F8B56EF0BF75F1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E6DC56-608B-44AE-A6CD-F1DBB38D20CB}"/>
      </w:docPartPr>
      <w:docPartBody>
        <w:p w:rsidR="00EE529E" w:rsidRDefault="00B972A8">
          <w:pPr>
            <w:pStyle w:val="D74B036E114B447F8B56EF0BF75F1964"/>
          </w:pPr>
          <w:r w:rsidRPr="00D5459D">
            <w:t>Profile</w:t>
          </w:r>
        </w:p>
      </w:docPartBody>
    </w:docPart>
    <w:docPart>
      <w:docPartPr>
        <w:name w:val="6201977526F849B683ABB918713CB7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D0050-8AD1-4750-8AD2-E193D416A9A2}"/>
      </w:docPartPr>
      <w:docPartBody>
        <w:p w:rsidR="00EE529E" w:rsidRDefault="00B972A8">
          <w:pPr>
            <w:pStyle w:val="6201977526F849B683ABB918713CB7FF"/>
          </w:pPr>
          <w:r w:rsidRPr="00CB0055">
            <w:t>Contact</w:t>
          </w:r>
        </w:p>
      </w:docPartBody>
    </w:docPart>
    <w:docPart>
      <w:docPartPr>
        <w:name w:val="259F238F0A384331B9A1D45DEE12C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F8BCE-E6B5-40B4-B1EE-DA76C0B7FAF1}"/>
      </w:docPartPr>
      <w:docPartBody>
        <w:p w:rsidR="00EE529E" w:rsidRDefault="00B972A8">
          <w:pPr>
            <w:pStyle w:val="259F238F0A384331B9A1D45DEE12CE9C"/>
          </w:pPr>
          <w:r w:rsidRPr="004D3011">
            <w:t>PHONE:</w:t>
          </w:r>
        </w:p>
      </w:docPartBody>
    </w:docPart>
    <w:docPart>
      <w:docPartPr>
        <w:name w:val="F291A8F905454AC39427D0D3612A5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748A9-33ED-4E27-871A-D84F17481CA5}"/>
      </w:docPartPr>
      <w:docPartBody>
        <w:p w:rsidR="00EE529E" w:rsidRDefault="00B972A8">
          <w:pPr>
            <w:pStyle w:val="F291A8F905454AC39427D0D3612A56E0"/>
          </w:pPr>
          <w:r w:rsidRPr="00036450">
            <w:t>EDUCATION</w:t>
          </w:r>
        </w:p>
      </w:docPartBody>
    </w:docPart>
    <w:docPart>
      <w:docPartPr>
        <w:name w:val="F88CBEA3EF754FC3869D441A5B2C3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97057-DE72-4A8E-9490-F0F4202ACDF0}"/>
      </w:docPartPr>
      <w:docPartBody>
        <w:p w:rsidR="00EE529E" w:rsidRDefault="00B972A8">
          <w:pPr>
            <w:pStyle w:val="F88CBEA3EF754FC3869D441A5B2C39A9"/>
          </w:pPr>
          <w:r w:rsidRPr="00036450">
            <w:t>WORK EXPERIENCE</w:t>
          </w:r>
        </w:p>
      </w:docPartBody>
    </w:docPart>
    <w:docPart>
      <w:docPartPr>
        <w:name w:val="0869DCAE842648849CDBF6E3DA682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A320F-E1AD-4A62-8B1A-5961FDF5A93D}"/>
      </w:docPartPr>
      <w:docPartBody>
        <w:p w:rsidR="00EE529E" w:rsidRDefault="00B972A8">
          <w:pPr>
            <w:pStyle w:val="0869DCAE842648849CDBF6E3DA682B18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A8"/>
    <w:rsid w:val="000B6431"/>
    <w:rsid w:val="00236D07"/>
    <w:rsid w:val="003178C3"/>
    <w:rsid w:val="003F6142"/>
    <w:rsid w:val="006416C8"/>
    <w:rsid w:val="00652F36"/>
    <w:rsid w:val="008D2E1A"/>
    <w:rsid w:val="00B972A8"/>
    <w:rsid w:val="00D6122F"/>
    <w:rsid w:val="00E65661"/>
    <w:rsid w:val="00EE529E"/>
    <w:rsid w:val="00FC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FC4ADD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4B036E114B447F8B56EF0BF75F1964">
    <w:name w:val="D74B036E114B447F8B56EF0BF75F1964"/>
  </w:style>
  <w:style w:type="paragraph" w:customStyle="1" w:styleId="6201977526F849B683ABB918713CB7FF">
    <w:name w:val="6201977526F849B683ABB918713CB7FF"/>
  </w:style>
  <w:style w:type="paragraph" w:customStyle="1" w:styleId="259F238F0A384331B9A1D45DEE12CE9C">
    <w:name w:val="259F238F0A384331B9A1D45DEE12CE9C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F291A8F905454AC39427D0D3612A56E0">
    <w:name w:val="F291A8F905454AC39427D0D3612A56E0"/>
  </w:style>
  <w:style w:type="paragraph" w:customStyle="1" w:styleId="F88CBEA3EF754FC3869D441A5B2C39A9">
    <w:name w:val="F88CBEA3EF754FC3869D441A5B2C39A9"/>
  </w:style>
  <w:style w:type="character" w:customStyle="1" w:styleId="Heading2Char">
    <w:name w:val="Heading 2 Char"/>
    <w:basedOn w:val="DefaultParagraphFont"/>
    <w:link w:val="Heading2"/>
    <w:uiPriority w:val="9"/>
    <w:rsid w:val="00FC4ADD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0869DCAE842648849CDBF6E3DA682B18">
    <w:name w:val="0869DCAE842648849CDBF6E3DA682B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{64B90E0F-374B-4E3A-9883-034F661B7872}tf00546271_win32.dotx</Template>
  <TotalTime>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2022-03-29T06:30:00Z</dcterms:created>
  <dcterms:modified xsi:type="dcterms:W3CDTF">2023-04-11T07:33:00Z</dcterms:modified>
</cp:coreProperties>
</file>